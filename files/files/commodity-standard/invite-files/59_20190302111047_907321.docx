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8C" w:rsidRPr="0093088C" w:rsidRDefault="0093088C" w:rsidP="00A60D81">
      <w:pPr>
        <w:spacing w:before="120"/>
        <w:ind w:firstLine="1418"/>
        <w:jc w:val="thaiDistribute"/>
        <w:rPr>
          <w:rFonts w:ascii="TH SarabunPSK" w:hAnsi="TH SarabunPSK" w:cs="TH SarabunPSK"/>
          <w:spacing w:val="6"/>
          <w:sz w:val="32"/>
          <w:szCs w:val="32"/>
        </w:rPr>
      </w:pPr>
      <w:r w:rsidRPr="0093088C">
        <w:rPr>
          <w:rFonts w:ascii="TH SarabunPSK" w:hAnsi="TH SarabunPSK" w:cs="TH SarabunPSK"/>
          <w:spacing w:val="6"/>
          <w:sz w:val="32"/>
          <w:szCs w:val="32"/>
          <w:cs/>
        </w:rPr>
        <w:t>ด้วย</w:t>
      </w:r>
      <w:r w:rsidRPr="006B7CA5">
        <w:rPr>
          <w:rFonts w:ascii="TH SarabunPSK" w:hAnsi="TH SarabunPSK" w:cs="TH SarabunPSK"/>
          <w:color w:val="FF0000"/>
          <w:spacing w:val="6"/>
          <w:sz w:val="32"/>
          <w:szCs w:val="32"/>
          <w:cs/>
        </w:rPr>
        <w:t xml:space="preserve">.....(ชื่อคณะกรรมการวิชาการ/ชื่อคณะอนุกรรมการ) </w:t>
      </w:r>
      <w:r w:rsidRPr="0093088C">
        <w:rPr>
          <w:rFonts w:ascii="TH SarabunPSK" w:hAnsi="TH SarabunPSK" w:cs="TH SarabunPSK"/>
          <w:spacing w:val="6"/>
          <w:sz w:val="32"/>
          <w:szCs w:val="32"/>
          <w:cs/>
        </w:rPr>
        <w:t>ได้ขอให้หน่วยงานที่เกี่ยวข้องพิจารณาให้ข้อคิดเห็นต่อ</w:t>
      </w:r>
      <w:r w:rsidRPr="006B7CA5">
        <w:rPr>
          <w:rFonts w:ascii="TH SarabunPSK" w:hAnsi="TH SarabunPSK" w:cs="TH SarabunPSK"/>
          <w:color w:val="FF0000"/>
          <w:spacing w:val="6"/>
          <w:sz w:val="32"/>
          <w:szCs w:val="32"/>
          <w:cs/>
        </w:rPr>
        <w:t>.........(ชื่อมาตรฐาน).....................................................................</w:t>
      </w:r>
    </w:p>
    <w:p w:rsidR="004159B3" w:rsidRPr="0093088C" w:rsidRDefault="0093088C" w:rsidP="00A60D81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3088C">
        <w:rPr>
          <w:rFonts w:ascii="TH SarabunPSK" w:hAnsi="TH SarabunPSK" w:cs="TH SarabunPSK"/>
          <w:spacing w:val="6"/>
          <w:sz w:val="32"/>
          <w:szCs w:val="32"/>
          <w:cs/>
        </w:rPr>
        <w:t>สำนักงานมาตรฐานสินค้าเกษตรและอาหารแห่งชาติ (มกอช.) พิจารณาแล้วเห็นว่าเรื่องดังกล่าวมีขอบข่ายเกี่ยวข้องกับท่าน/หน่วยงานของท่าน มกอช. ขอความร่วมมือพิจาร</w:t>
      </w:r>
      <w:r w:rsidR="00E809BB">
        <w:rPr>
          <w:rFonts w:ascii="TH SarabunPSK" w:hAnsi="TH SarabunPSK" w:cs="TH SarabunPSK"/>
          <w:spacing w:val="6"/>
          <w:sz w:val="32"/>
          <w:szCs w:val="32"/>
          <w:cs/>
        </w:rPr>
        <w:t>ณาให้ข้อคิดเห็นในเรื่องดังกล่าว</w:t>
      </w:r>
      <w:bookmarkStart w:id="0" w:name="_GoBack"/>
      <w:bookmarkEnd w:id="0"/>
      <w:r w:rsidRPr="0093088C">
        <w:rPr>
          <w:rFonts w:ascii="TH SarabunPSK" w:hAnsi="TH SarabunPSK" w:cs="TH SarabunPSK"/>
          <w:spacing w:val="6"/>
          <w:sz w:val="32"/>
          <w:szCs w:val="32"/>
          <w:cs/>
        </w:rPr>
        <w:t>ให้ มกอช. ทราบ ภายในวันที่</w:t>
      </w:r>
      <w:r w:rsidR="006B7CA5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="006B7CA5" w:rsidRPr="006B7CA5">
        <w:rPr>
          <w:rFonts w:ascii="TH SarabunPSK" w:hAnsi="TH SarabunPSK" w:cs="TH SarabunPSK" w:hint="cs"/>
          <w:color w:val="FF0000"/>
          <w:spacing w:val="6"/>
          <w:sz w:val="32"/>
          <w:szCs w:val="32"/>
          <w:cs/>
        </w:rPr>
        <w:t>วันที่สิ้นสุดการรับฟังความคิดเห็น</w:t>
      </w:r>
    </w:p>
    <w:p w:rsidR="00C87E7C" w:rsidRPr="0093088C" w:rsidRDefault="00020F98" w:rsidP="00A60D81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3088C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 w:rsidR="003F495E" w:rsidRPr="0093088C">
        <w:rPr>
          <w:rFonts w:ascii="TH SarabunPSK" w:hAnsi="TH SarabunPSK" w:cs="TH SarabunPSK"/>
          <w:sz w:val="32"/>
          <w:szCs w:val="32"/>
          <w:cs/>
        </w:rPr>
        <w:t>โปรด</w:t>
      </w:r>
      <w:r w:rsidR="0098464A" w:rsidRPr="0093088C">
        <w:rPr>
          <w:rFonts w:ascii="TH SarabunPSK" w:hAnsi="TH SarabunPSK" w:cs="TH SarabunPSK"/>
          <w:sz w:val="32"/>
          <w:szCs w:val="32"/>
          <w:cs/>
        </w:rPr>
        <w:t>พิจารณา</w:t>
      </w:r>
      <w:r w:rsidR="0093088C">
        <w:rPr>
          <w:rFonts w:ascii="TH SarabunPSK" w:hAnsi="TH SarabunPSK" w:cs="TH SarabunPSK" w:hint="cs"/>
          <w:sz w:val="32"/>
          <w:szCs w:val="32"/>
          <w:cs/>
        </w:rPr>
        <w:t>ให้ข้อคิดเห็นในเรื่องดังกล่าวด้วย จะขอบคุณมาก</w:t>
      </w:r>
    </w:p>
    <w:p w:rsidR="00CE299B" w:rsidRPr="0093088C" w:rsidRDefault="006B7CA5" w:rsidP="00643D4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ลิงก์แบบสอบถาม </w:t>
      </w:r>
      <w:r w:rsidRPr="006B7CA5">
        <w:rPr>
          <w:rFonts w:ascii="TH SarabunPSK" w:hAnsi="TH SarabunPSK" w:cs="TH SarabunPSK"/>
          <w:color w:val="FF0000"/>
          <w:sz w:val="32"/>
          <w:szCs w:val="32"/>
        </w:rPr>
        <w:t>www.google.com</w:t>
      </w: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CE299B" w:rsidRPr="0093088C" w:rsidRDefault="00CE299B" w:rsidP="00643D40">
      <w:pPr>
        <w:rPr>
          <w:rFonts w:ascii="TH SarabunPSK" w:hAnsi="TH SarabunPSK" w:cs="TH SarabunPSK"/>
          <w:sz w:val="32"/>
          <w:szCs w:val="32"/>
        </w:rPr>
      </w:pPr>
    </w:p>
    <w:p w:rsidR="001A7BC2" w:rsidRPr="0093088C" w:rsidRDefault="001A7BC2" w:rsidP="00643D40">
      <w:pPr>
        <w:rPr>
          <w:rFonts w:ascii="TH SarabunPSK" w:hAnsi="TH SarabunPSK" w:cs="TH SarabunPSK"/>
          <w:sz w:val="32"/>
          <w:szCs w:val="32"/>
        </w:rPr>
      </w:pPr>
    </w:p>
    <w:sectPr w:rsidR="001A7BC2" w:rsidRPr="0093088C" w:rsidSect="0093088C">
      <w:headerReference w:type="even" r:id="rId8"/>
      <w:headerReference w:type="default" r:id="rId9"/>
      <w:pgSz w:w="11906" w:h="16838" w:code="9"/>
      <w:pgMar w:top="851" w:right="1134" w:bottom="1134" w:left="1260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0A9" w:rsidRDefault="007A20A9">
      <w:r>
        <w:separator/>
      </w:r>
    </w:p>
  </w:endnote>
  <w:endnote w:type="continuationSeparator" w:id="0">
    <w:p w:rsidR="007A20A9" w:rsidRDefault="007A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0A9" w:rsidRDefault="007A20A9">
      <w:r>
        <w:separator/>
      </w:r>
    </w:p>
  </w:footnote>
  <w:footnote w:type="continuationSeparator" w:id="0">
    <w:p w:rsidR="007A20A9" w:rsidRDefault="007A2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F6" w:rsidRDefault="001F5DF6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>
      <w:rPr>
        <w:rStyle w:val="PageNumber"/>
        <w:noProof/>
        <w:cs/>
      </w:rPr>
      <w:t>๒</w:t>
    </w:r>
    <w:r>
      <w:rPr>
        <w:rStyle w:val="PageNumber"/>
        <w:cs/>
      </w:rPr>
      <w:fldChar w:fldCharType="end"/>
    </w:r>
  </w:p>
  <w:p w:rsidR="001F5DF6" w:rsidRDefault="001F5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F6" w:rsidRPr="00E76B23" w:rsidRDefault="001F5DF6" w:rsidP="00E76B23">
    <w:pPr>
      <w:pStyle w:val="Header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1089"/>
    <w:multiLevelType w:val="hybridMultilevel"/>
    <w:tmpl w:val="6D724F94"/>
    <w:lvl w:ilvl="0" w:tplc="ABD6BF1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11B"/>
    <w:multiLevelType w:val="hybridMultilevel"/>
    <w:tmpl w:val="6D724F94"/>
    <w:lvl w:ilvl="0" w:tplc="ABD6BF1C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17FEF"/>
    <w:multiLevelType w:val="hybridMultilevel"/>
    <w:tmpl w:val="E35859FE"/>
    <w:lvl w:ilvl="0" w:tplc="419A19F0">
      <w:start w:val="1"/>
      <w:numFmt w:val="thaiNumbers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98"/>
    <w:rsid w:val="000009B3"/>
    <w:rsid w:val="00020F98"/>
    <w:rsid w:val="00037890"/>
    <w:rsid w:val="00041424"/>
    <w:rsid w:val="00047644"/>
    <w:rsid w:val="0006583D"/>
    <w:rsid w:val="00074FD9"/>
    <w:rsid w:val="000807FF"/>
    <w:rsid w:val="000B0301"/>
    <w:rsid w:val="000D0AA1"/>
    <w:rsid w:val="000D658D"/>
    <w:rsid w:val="000F383F"/>
    <w:rsid w:val="00100210"/>
    <w:rsid w:val="00107DC9"/>
    <w:rsid w:val="001122FC"/>
    <w:rsid w:val="00173644"/>
    <w:rsid w:val="001A7BC2"/>
    <w:rsid w:val="001C2D74"/>
    <w:rsid w:val="001C6117"/>
    <w:rsid w:val="001F2652"/>
    <w:rsid w:val="001F5DF6"/>
    <w:rsid w:val="002015C0"/>
    <w:rsid w:val="002073B6"/>
    <w:rsid w:val="0021277E"/>
    <w:rsid w:val="00234405"/>
    <w:rsid w:val="00254EF5"/>
    <w:rsid w:val="002747A4"/>
    <w:rsid w:val="002829AC"/>
    <w:rsid w:val="002978E1"/>
    <w:rsid w:val="002D0DE9"/>
    <w:rsid w:val="002D70C2"/>
    <w:rsid w:val="002E1EB8"/>
    <w:rsid w:val="002E5F65"/>
    <w:rsid w:val="002E7BF3"/>
    <w:rsid w:val="00301793"/>
    <w:rsid w:val="00313DC2"/>
    <w:rsid w:val="00345E8B"/>
    <w:rsid w:val="0035263E"/>
    <w:rsid w:val="00354D6E"/>
    <w:rsid w:val="0038014B"/>
    <w:rsid w:val="003A41D6"/>
    <w:rsid w:val="003B0B81"/>
    <w:rsid w:val="003F26B6"/>
    <w:rsid w:val="003F495E"/>
    <w:rsid w:val="0040376B"/>
    <w:rsid w:val="004159B3"/>
    <w:rsid w:val="004211B4"/>
    <w:rsid w:val="004458EE"/>
    <w:rsid w:val="004470AA"/>
    <w:rsid w:val="004721CE"/>
    <w:rsid w:val="00473140"/>
    <w:rsid w:val="00481305"/>
    <w:rsid w:val="00481C23"/>
    <w:rsid w:val="004B4D7E"/>
    <w:rsid w:val="004C0BF9"/>
    <w:rsid w:val="004C53C8"/>
    <w:rsid w:val="004F2EE1"/>
    <w:rsid w:val="005448E9"/>
    <w:rsid w:val="005464E5"/>
    <w:rsid w:val="0057711D"/>
    <w:rsid w:val="005801BF"/>
    <w:rsid w:val="00591CDB"/>
    <w:rsid w:val="005A7246"/>
    <w:rsid w:val="005B3E13"/>
    <w:rsid w:val="005E1479"/>
    <w:rsid w:val="005F4EE0"/>
    <w:rsid w:val="005F5B2B"/>
    <w:rsid w:val="00643D40"/>
    <w:rsid w:val="006808C3"/>
    <w:rsid w:val="006A4118"/>
    <w:rsid w:val="006A5CD1"/>
    <w:rsid w:val="006A6A5F"/>
    <w:rsid w:val="006B7CA5"/>
    <w:rsid w:val="006D16F7"/>
    <w:rsid w:val="00722B93"/>
    <w:rsid w:val="00756C40"/>
    <w:rsid w:val="00765C49"/>
    <w:rsid w:val="00782AFA"/>
    <w:rsid w:val="00793EA2"/>
    <w:rsid w:val="007941B5"/>
    <w:rsid w:val="007A20A9"/>
    <w:rsid w:val="007A3C98"/>
    <w:rsid w:val="007C3486"/>
    <w:rsid w:val="007E5132"/>
    <w:rsid w:val="007E6E95"/>
    <w:rsid w:val="007F41BB"/>
    <w:rsid w:val="00801C43"/>
    <w:rsid w:val="008535D9"/>
    <w:rsid w:val="00855EC7"/>
    <w:rsid w:val="008C7807"/>
    <w:rsid w:val="008E1D94"/>
    <w:rsid w:val="008F1D1F"/>
    <w:rsid w:val="00904C2B"/>
    <w:rsid w:val="00921E9F"/>
    <w:rsid w:val="00923102"/>
    <w:rsid w:val="0093088C"/>
    <w:rsid w:val="00940D1E"/>
    <w:rsid w:val="00951D06"/>
    <w:rsid w:val="00980359"/>
    <w:rsid w:val="00980AB4"/>
    <w:rsid w:val="0098464A"/>
    <w:rsid w:val="00990D85"/>
    <w:rsid w:val="009A539B"/>
    <w:rsid w:val="009B6F90"/>
    <w:rsid w:val="009C74E1"/>
    <w:rsid w:val="009D4873"/>
    <w:rsid w:val="009E527C"/>
    <w:rsid w:val="009F2E03"/>
    <w:rsid w:val="009F5806"/>
    <w:rsid w:val="00A14067"/>
    <w:rsid w:val="00A3713E"/>
    <w:rsid w:val="00A371D5"/>
    <w:rsid w:val="00A60D81"/>
    <w:rsid w:val="00A64DF4"/>
    <w:rsid w:val="00A66315"/>
    <w:rsid w:val="00A8067B"/>
    <w:rsid w:val="00AB3BC8"/>
    <w:rsid w:val="00AD0725"/>
    <w:rsid w:val="00AE4267"/>
    <w:rsid w:val="00B00301"/>
    <w:rsid w:val="00B25CC9"/>
    <w:rsid w:val="00B37CB0"/>
    <w:rsid w:val="00B80B01"/>
    <w:rsid w:val="00B8566C"/>
    <w:rsid w:val="00BE164F"/>
    <w:rsid w:val="00C13F57"/>
    <w:rsid w:val="00C34783"/>
    <w:rsid w:val="00C87E7C"/>
    <w:rsid w:val="00C94909"/>
    <w:rsid w:val="00CB0854"/>
    <w:rsid w:val="00CE299B"/>
    <w:rsid w:val="00D35165"/>
    <w:rsid w:val="00D36135"/>
    <w:rsid w:val="00D6626B"/>
    <w:rsid w:val="00D669DD"/>
    <w:rsid w:val="00D87099"/>
    <w:rsid w:val="00DB4CBC"/>
    <w:rsid w:val="00DB741A"/>
    <w:rsid w:val="00E32CFA"/>
    <w:rsid w:val="00E445CB"/>
    <w:rsid w:val="00E537F1"/>
    <w:rsid w:val="00E71860"/>
    <w:rsid w:val="00E76B23"/>
    <w:rsid w:val="00E809BB"/>
    <w:rsid w:val="00EA381C"/>
    <w:rsid w:val="00EB1405"/>
    <w:rsid w:val="00EB75FC"/>
    <w:rsid w:val="00EC0143"/>
    <w:rsid w:val="00ED4290"/>
    <w:rsid w:val="00EE0C32"/>
    <w:rsid w:val="00EE2614"/>
    <w:rsid w:val="00EE70C8"/>
    <w:rsid w:val="00F06715"/>
    <w:rsid w:val="00F116A9"/>
    <w:rsid w:val="00F57925"/>
    <w:rsid w:val="00F629E5"/>
    <w:rsid w:val="00F81C4B"/>
    <w:rsid w:val="00F83703"/>
    <w:rsid w:val="00F85368"/>
    <w:rsid w:val="00F85649"/>
    <w:rsid w:val="00FA3F02"/>
    <w:rsid w:val="00FA7171"/>
    <w:rsid w:val="00FB3EF2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8CBB5"/>
  <w15:docId w15:val="{9469A79C-9848-4438-934F-6BC3CED5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C4B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F57925"/>
    <w:rPr>
      <w:color w:val="800080"/>
      <w:u w:val="single"/>
    </w:rPr>
  </w:style>
  <w:style w:type="character" w:styleId="Hyperlink">
    <w:name w:val="Hyperlink"/>
    <w:basedOn w:val="DefaultParagraphFont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unhideWhenUsed/>
    <w:rsid w:val="009D4873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9D4873"/>
    <w:rPr>
      <w:rFonts w:ascii="Segoe UI" w:hAnsi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25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cfs\Application%20Data\Microsoft\Templates\&#3610;&#3633;&#3609;&#3607;&#3638;&#3585;&#3586;&#3657;&#3629;&#3588;&#3623;&#3634;&#3617;&#3616;&#3634;&#3618;&#3651;&#360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46789-7DFD-4296-A005-14BB74D2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บันทึกข้อความภายใน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SPM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5FQKLN2-PC</dc:creator>
  <cp:keywords/>
  <dc:description/>
  <cp:lastModifiedBy>Farang Dokey</cp:lastModifiedBy>
  <cp:revision>4</cp:revision>
  <cp:lastPrinted>2018-04-30T02:10:00Z</cp:lastPrinted>
  <dcterms:created xsi:type="dcterms:W3CDTF">2019-02-28T09:50:00Z</dcterms:created>
  <dcterms:modified xsi:type="dcterms:W3CDTF">2019-02-28T13:06:00Z</dcterms:modified>
</cp:coreProperties>
</file>